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1077" w14:textId="77777777" w:rsidR="00C930E9" w:rsidRDefault="00C930E9">
      <w:pPr>
        <w:pStyle w:val="TM1"/>
      </w:pPr>
    </w:p>
    <w:p w14:paraId="5E877C38" w14:textId="77777777" w:rsidR="00C930E9" w:rsidRDefault="00C930E9">
      <w:pPr>
        <w:pStyle w:val="TM1"/>
      </w:pPr>
    </w:p>
    <w:p w14:paraId="0EB56C21" w14:textId="77777777" w:rsidR="00C930E9" w:rsidRDefault="00C930E9">
      <w:pPr>
        <w:pStyle w:val="TM1"/>
      </w:pPr>
    </w:p>
    <w:p w14:paraId="6101E429" w14:textId="77777777" w:rsidR="00C930E9" w:rsidRDefault="00C930E9">
      <w:pPr>
        <w:pStyle w:val="TM1"/>
      </w:pPr>
    </w:p>
    <w:p w14:paraId="209ADF40" w14:textId="77777777" w:rsidR="00C930E9" w:rsidRDefault="00C930E9">
      <w:pPr>
        <w:pStyle w:val="TM1"/>
      </w:pPr>
    </w:p>
    <w:p w14:paraId="7073525E" w14:textId="77777777" w:rsidR="00C930E9" w:rsidRDefault="00C930E9">
      <w:pPr>
        <w:pStyle w:val="TM1"/>
      </w:pPr>
    </w:p>
    <w:p w14:paraId="132BE23A" w14:textId="77777777" w:rsidR="00C930E9" w:rsidRDefault="00C930E9">
      <w:pPr>
        <w:pStyle w:val="TM1"/>
      </w:pPr>
    </w:p>
    <w:p w14:paraId="15928B23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F0C26D" w14:textId="77777777">
        <w:tc>
          <w:tcPr>
            <w:tcW w:w="9210" w:type="dxa"/>
          </w:tcPr>
          <w:p w14:paraId="31F07CCE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3C5FB666" w14:textId="77777777" w:rsidR="00C930E9" w:rsidRDefault="00C930E9">
      <w:pPr>
        <w:rPr>
          <w:sz w:val="52"/>
        </w:rPr>
      </w:pPr>
    </w:p>
    <w:p w14:paraId="3EE548FD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Pour projet Shoot Me Up</w:t>
      </w:r>
      <w:r w:rsidR="007C1E07" w:rsidRPr="007C1E07">
        <w:rPr>
          <w:color w:val="FF0000"/>
          <w:sz w:val="52"/>
        </w:rPr>
        <w:t xml:space="preserve"> avec XCL</w:t>
      </w:r>
    </w:p>
    <w:p w14:paraId="7D2DD4E5" w14:textId="77777777" w:rsidR="00C930E9" w:rsidRDefault="00C930E9"/>
    <w:p w14:paraId="624D3DDD" w14:textId="77777777" w:rsidR="00C930E9" w:rsidRDefault="00C930E9"/>
    <w:p w14:paraId="484B3E0C" w14:textId="77777777" w:rsidR="00C930E9" w:rsidRDefault="00C930E9"/>
    <w:p w14:paraId="09982861" w14:textId="77777777" w:rsidR="00C930E9" w:rsidRDefault="00C930E9"/>
    <w:p w14:paraId="2D51D8CC" w14:textId="77777777" w:rsidR="00C930E9" w:rsidRDefault="00C930E9"/>
    <w:p w14:paraId="37F6CF7E" w14:textId="77777777" w:rsidR="00C930E9" w:rsidRDefault="00C930E9"/>
    <w:p w14:paraId="1282F642" w14:textId="77777777" w:rsidR="00C930E9" w:rsidRDefault="00C930E9"/>
    <w:p w14:paraId="452E0184" w14:textId="77777777" w:rsidR="00C930E9" w:rsidRDefault="00C930E9"/>
    <w:p w14:paraId="10FCFFFF" w14:textId="77777777" w:rsidR="00C930E9" w:rsidRDefault="00C930E9"/>
    <w:p w14:paraId="54F58159" w14:textId="77777777" w:rsidR="00C930E9" w:rsidRDefault="00C930E9"/>
    <w:p w14:paraId="69701782" w14:textId="77777777" w:rsidR="00C930E9" w:rsidRDefault="00C930E9"/>
    <w:p w14:paraId="0C42D0D0" w14:textId="77777777" w:rsidR="00C930E9" w:rsidRDefault="00C930E9"/>
    <w:p w14:paraId="7A517554" w14:textId="77777777" w:rsidR="00C930E9" w:rsidRDefault="00C930E9"/>
    <w:p w14:paraId="220F1972" w14:textId="77777777" w:rsidR="00C930E9" w:rsidRDefault="00C930E9"/>
    <w:p w14:paraId="384FDCB1" w14:textId="77777777" w:rsidR="00C930E9" w:rsidRDefault="00C930E9"/>
    <w:p w14:paraId="6AD24791" w14:textId="77777777" w:rsidR="00C930E9" w:rsidRDefault="00C930E9"/>
    <w:p w14:paraId="20107AA4" w14:textId="77777777" w:rsidR="00C930E9" w:rsidRDefault="00C930E9"/>
    <w:p w14:paraId="333DADE3" w14:textId="77777777" w:rsidR="00C930E9" w:rsidRDefault="00C930E9"/>
    <w:p w14:paraId="60449BCE" w14:textId="77777777" w:rsidR="00C930E9" w:rsidRDefault="00C930E9"/>
    <w:p w14:paraId="431A0C78" w14:textId="77777777" w:rsidR="00C930E9" w:rsidRDefault="00C930E9"/>
    <w:p w14:paraId="595D413E" w14:textId="77777777" w:rsidR="00C930E9" w:rsidRDefault="00C930E9"/>
    <w:p w14:paraId="699CC5B5" w14:textId="77777777" w:rsidR="00C930E9" w:rsidRDefault="00C930E9"/>
    <w:p w14:paraId="3E5996F5" w14:textId="77777777" w:rsidR="00C930E9" w:rsidRDefault="00C930E9"/>
    <w:p w14:paraId="0E01058E" w14:textId="77777777" w:rsidR="00205685" w:rsidRDefault="00205685" w:rsidP="00791020"/>
    <w:p w14:paraId="583ED62D" w14:textId="77777777" w:rsidR="00205685" w:rsidRDefault="00205685" w:rsidP="00791020"/>
    <w:p w14:paraId="7DAB6206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2DC6CAD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4D42034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884EA92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E27E83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C034ABB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2556EB3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28A331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AD69CDF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64CF49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150666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04754893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26DEA0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DB6C29E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755264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8AAC2E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A0489A4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B210B01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6DB0089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5458F6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89B051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E1FE0D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01272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F4863A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723DF01" w14:textId="77777777" w:rsidR="007C53D3" w:rsidRDefault="003F2179" w:rsidP="003F2179">
      <w:r>
        <w:fldChar w:fldCharType="end"/>
      </w:r>
    </w:p>
    <w:p w14:paraId="062EDAF8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4E931903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7C33556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5860AEBB" w14:textId="77777777" w:rsidR="00C930E9" w:rsidRDefault="007C53D3" w:rsidP="003F2179">
      <w:r>
        <w:br w:type="page"/>
      </w:r>
    </w:p>
    <w:p w14:paraId="101C1314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014A342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52C7EF45" w14:textId="77777777" w:rsidR="00C930E9" w:rsidRDefault="00C930E9"/>
    <w:p w14:paraId="5B33112B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1267610" w14:textId="77777777" w:rsidR="00AE470C" w:rsidRDefault="00AE470C" w:rsidP="006E2C58">
      <w:pPr>
        <w:rPr>
          <w:szCs w:val="14"/>
        </w:rPr>
      </w:pPr>
    </w:p>
    <w:p w14:paraId="4B8C1CAD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9350305" w14:textId="77777777" w:rsidR="006E2C58" w:rsidRDefault="006E2C58" w:rsidP="006E2C58">
      <w:pPr>
        <w:rPr>
          <w:szCs w:val="14"/>
        </w:rPr>
      </w:pPr>
    </w:p>
    <w:p w14:paraId="61C1BF6A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60D93539" w14:textId="77777777" w:rsidR="006E2C58" w:rsidRDefault="006E2C58" w:rsidP="006E2C58">
      <w:pPr>
        <w:rPr>
          <w:szCs w:val="14"/>
        </w:rPr>
      </w:pPr>
    </w:p>
    <w:p w14:paraId="07DBC53F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152AA6D4" w14:textId="77777777" w:rsidR="00AE470C" w:rsidRDefault="00AE470C" w:rsidP="007C53D3">
      <w:pPr>
        <w:rPr>
          <w:szCs w:val="14"/>
        </w:rPr>
      </w:pPr>
    </w:p>
    <w:p w14:paraId="204EDB8C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C495D1C" w14:textId="77777777" w:rsidR="007C53D3" w:rsidRDefault="007C53D3" w:rsidP="007C53D3">
      <w:pPr>
        <w:rPr>
          <w:szCs w:val="14"/>
        </w:rPr>
      </w:pPr>
    </w:p>
    <w:p w14:paraId="7585A714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</w:p>
    <w:p w14:paraId="2367950A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57CD7454" w14:textId="77777777" w:rsidR="0083170D" w:rsidRDefault="0083170D" w:rsidP="0083170D">
      <w:pPr>
        <w:pStyle w:val="Titre1"/>
      </w:pPr>
      <w:bookmarkStart w:id="3" w:name="_Toc499021836"/>
      <w:r>
        <w:t>Analyse</w:t>
      </w:r>
      <w:r w:rsidR="00E12330">
        <w:t xml:space="preserve"> / Conception</w:t>
      </w:r>
      <w:bookmarkEnd w:id="3"/>
    </w:p>
    <w:p w14:paraId="7FF4903B" w14:textId="77777777" w:rsidR="00EE4813" w:rsidRDefault="00EE4813" w:rsidP="00AA0785">
      <w:pPr>
        <w:pStyle w:val="Titre2"/>
        <w:rPr>
          <w:i w:val="0"/>
          <w:iCs/>
        </w:rPr>
      </w:pPr>
      <w:bookmarkStart w:id="4" w:name="_Toc499021837"/>
      <w:r>
        <w:rPr>
          <w:i w:val="0"/>
          <w:iCs/>
        </w:rPr>
        <w:t>Gameplay</w:t>
      </w:r>
    </w:p>
    <w:p w14:paraId="644E1FD7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joueur</w:t>
      </w:r>
    </w:p>
    <w:p w14:paraId="2428776A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3F79DE19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414A2E96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niveaux</w:t>
      </w:r>
    </w:p>
    <w:p w14:paraId="55EA1199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0FB20402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3B508A02" w14:textId="77777777" w:rsidR="00EE4813" w:rsidRPr="007C68B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1BCB3AEE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4"/>
    </w:p>
    <w:p w14:paraId="5EA08BE2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0234B9F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7518E987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57C3C6EB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0CB30E59" w14:textId="77777777" w:rsidR="007C68B3" w:rsidRDefault="007C68B3" w:rsidP="007C68B3">
      <w:pPr>
        <w:pStyle w:val="Titre2"/>
        <w:rPr>
          <w:i w:val="0"/>
          <w:iCs/>
        </w:rPr>
      </w:pPr>
      <w:bookmarkStart w:id="5" w:name="_Toc71691012"/>
      <w:bookmarkStart w:id="6" w:name="_Toc499021838"/>
      <w:r>
        <w:rPr>
          <w:i w:val="0"/>
          <w:iCs/>
        </w:rPr>
        <w:t>Analyse fonctionnelle</w:t>
      </w:r>
    </w:p>
    <w:p w14:paraId="4C3A322A" w14:textId="77777777" w:rsidR="007C68B3" w:rsidRDefault="007C68B3" w:rsidP="007C68B3"/>
    <w:p w14:paraId="6FA35A2F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IceTools)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68C7B09D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5"/>
      <w:bookmarkEnd w:id="6"/>
    </w:p>
    <w:p w14:paraId="4FCF5478" w14:textId="77777777" w:rsidR="00AA0785" w:rsidRPr="00A943C5" w:rsidRDefault="00AA0785" w:rsidP="00AA0785"/>
    <w:p w14:paraId="5FE86CD6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72A4477F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2357D9B6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Décrire l’environnement dans lequel se fait la sprint review</w:t>
      </w:r>
    </w:p>
    <w:p w14:paraId="7C47D748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6B1ADFE3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010BF5B0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42DD1BE8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37846B40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6E133EA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73569228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5B32097B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29A2A4C1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7" w:name="_Toc71703259"/>
      <w:bookmarkStart w:id="8" w:name="_Toc499021842"/>
      <w:r w:rsidRPr="0049659A">
        <w:t>R</w:t>
      </w:r>
      <w:bookmarkEnd w:id="7"/>
      <w:r w:rsidR="00684B3D">
        <w:t>éalisation</w:t>
      </w:r>
      <w:bookmarkEnd w:id="8"/>
    </w:p>
    <w:p w14:paraId="5F973742" w14:textId="77777777" w:rsidR="003A0F9C" w:rsidRDefault="003A0F9C" w:rsidP="003A0F9C">
      <w:pPr>
        <w:pStyle w:val="Titre2"/>
        <w:rPr>
          <w:color w:val="FF0000"/>
        </w:rPr>
      </w:pPr>
      <w:bookmarkStart w:id="9" w:name="_Toc25553317"/>
      <w:bookmarkStart w:id="10" w:name="_Toc71691022"/>
      <w:bookmarkStart w:id="1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472FD331" w14:textId="77777777" w:rsidR="003A0F9C" w:rsidRPr="002036CD" w:rsidRDefault="003A0F9C" w:rsidP="003A0F9C"/>
    <w:p w14:paraId="10C5CE14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lastRenderedPageBreak/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0F7F8F7D" w14:textId="77777777" w:rsidR="003A0F9C" w:rsidRDefault="003A0F9C" w:rsidP="003A0F9C">
      <w:pPr>
        <w:rPr>
          <w:b/>
          <w:i/>
          <w:iCs/>
          <w:color w:val="FF0000"/>
        </w:rPr>
      </w:pPr>
    </w:p>
    <w:p w14:paraId="2BB0670F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296E6A37" w14:textId="77777777" w:rsidR="003A0F9C" w:rsidRDefault="003A0F9C" w:rsidP="003A0F9C">
      <w:pPr>
        <w:rPr>
          <w:b/>
          <w:i/>
          <w:iCs/>
          <w:color w:val="FF0000"/>
        </w:rPr>
      </w:pPr>
    </w:p>
    <w:p w14:paraId="0BED8990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32C31B07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01F09A7D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066350B5" w14:textId="77777777" w:rsidR="003A0F9C" w:rsidRDefault="003A0F9C" w:rsidP="003A0F9C">
      <w:pPr>
        <w:rPr>
          <w:b/>
          <w:i/>
          <w:iCs/>
          <w:color w:val="FF0000"/>
        </w:rPr>
      </w:pPr>
    </w:p>
    <w:p w14:paraId="2B1BD213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6556F4B6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Au moment de générer le formulaire, le script php :</w:t>
      </w:r>
    </w:p>
    <w:p w14:paraId="53F6E88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42449076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B66E8E4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Ajoute un input nommé « CSRF » de type hidden dans le form</w:t>
      </w:r>
    </w:p>
    <w:p w14:paraId="16014D7F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A la réception du POST du fromulaire</w:t>
      </w:r>
    </w:p>
    <w:p w14:paraId="4B06AC5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5A0F8AEE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2151C52C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5905F45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547C6348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42F9B6A5" w14:textId="77777777" w:rsidR="003A0F9C" w:rsidRPr="002036CD" w:rsidRDefault="003A0F9C" w:rsidP="003A0F9C"/>
    <w:p w14:paraId="00E0AA97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45FD23BE" w14:textId="77777777" w:rsidR="003A0F9C" w:rsidRPr="002036CD" w:rsidRDefault="003A0F9C" w:rsidP="003A0F9C"/>
    <w:p w14:paraId="1B511568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10AEEC82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21B3F3C5" w14:textId="77777777" w:rsidR="00B35D46" w:rsidRPr="00B35D46" w:rsidRDefault="00B35D46" w:rsidP="00B35D46"/>
    <w:p w14:paraId="0F9B9D6B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5FF2C4F8" w14:textId="77777777" w:rsidR="00A943C5" w:rsidRDefault="00A943C5" w:rsidP="0049659A">
      <w:pPr>
        <w:pStyle w:val="Titre2"/>
        <w:rPr>
          <w:i w:val="0"/>
          <w:iCs/>
        </w:rPr>
      </w:pPr>
      <w:bookmarkStart w:id="12" w:name="_Toc25553321"/>
      <w:bookmarkStart w:id="13" w:name="_Toc71691025"/>
      <w:bookmarkStart w:id="14" w:name="_Toc499021844"/>
      <w:bookmarkEnd w:id="9"/>
      <w:bookmarkEnd w:id="10"/>
      <w:bookmarkEnd w:id="11"/>
      <w:r>
        <w:rPr>
          <w:i w:val="0"/>
          <w:iCs/>
        </w:rPr>
        <w:t>Mise en place de l’environnement de travail</w:t>
      </w:r>
    </w:p>
    <w:p w14:paraId="7F7B59A6" w14:textId="77777777" w:rsidR="00E164A3" w:rsidRDefault="00E164A3" w:rsidP="00E164A3"/>
    <w:p w14:paraId="3A2B234D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23F60D54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316A0684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4B88B5D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56B5DD2A" w14:textId="77777777" w:rsidR="00E164A3" w:rsidRPr="00E164A3" w:rsidRDefault="00E164A3" w:rsidP="00E164A3"/>
    <w:p w14:paraId="19F27418" w14:textId="77777777" w:rsidR="00A943C5" w:rsidRPr="00A943C5" w:rsidRDefault="00A943C5" w:rsidP="00A943C5"/>
    <w:p w14:paraId="055C7C69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481D8AC1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lastRenderedPageBreak/>
        <w:t>Description des test</w:t>
      </w:r>
      <w:bookmarkEnd w:id="12"/>
      <w:r w:rsidRPr="00791020">
        <w:rPr>
          <w:i w:val="0"/>
          <w:iCs/>
        </w:rPr>
        <w:t>s effectués</w:t>
      </w:r>
      <w:bookmarkEnd w:id="13"/>
      <w:bookmarkEnd w:id="14"/>
    </w:p>
    <w:p w14:paraId="3060FA50" w14:textId="77777777" w:rsidR="0049659A" w:rsidRDefault="0049659A" w:rsidP="0049659A">
      <w:pPr>
        <w:pStyle w:val="En-tte"/>
        <w:ind w:left="357"/>
        <w:rPr>
          <w:i/>
        </w:rPr>
      </w:pPr>
    </w:p>
    <w:p w14:paraId="136F8DA1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d’IceScrum au moyen de la feuille ad hoc d’</w:t>
      </w:r>
      <w:r w:rsidR="00251B89">
        <w:rPr>
          <w:b/>
          <w:bCs/>
          <w:i/>
          <w:iCs/>
          <w:color w:val="FF0000"/>
        </w:rPr>
        <w:t>IceTools</w:t>
      </w:r>
    </w:p>
    <w:p w14:paraId="399926AA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5" w:name="_Toc25553322"/>
      <w:bookmarkStart w:id="16" w:name="_Toc71691026"/>
      <w:bookmarkStart w:id="17" w:name="_Toc499021845"/>
      <w:r w:rsidRPr="00791020">
        <w:rPr>
          <w:i w:val="0"/>
          <w:iCs/>
        </w:rPr>
        <w:t xml:space="preserve">Erreurs </w:t>
      </w:r>
      <w:bookmarkEnd w:id="15"/>
      <w:r w:rsidRPr="00791020">
        <w:rPr>
          <w:i w:val="0"/>
          <w:iCs/>
        </w:rPr>
        <w:t>restantes</w:t>
      </w:r>
      <w:bookmarkEnd w:id="16"/>
      <w:bookmarkEnd w:id="17"/>
      <w:r w:rsidRPr="00791020">
        <w:rPr>
          <w:i w:val="0"/>
          <w:iCs/>
        </w:rPr>
        <w:t xml:space="preserve">  </w:t>
      </w:r>
    </w:p>
    <w:p w14:paraId="436D250B" w14:textId="77777777" w:rsidR="0049659A" w:rsidRDefault="0049659A" w:rsidP="0049659A">
      <w:pPr>
        <w:ind w:left="426"/>
        <w:rPr>
          <w:i/>
        </w:rPr>
      </w:pPr>
      <w:bookmarkStart w:id="18" w:name="_Toc25553323"/>
    </w:p>
    <w:p w14:paraId="4D32F64E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371FE9F9" w14:textId="77777777" w:rsidR="0049659A" w:rsidRPr="00791020" w:rsidRDefault="0049659A" w:rsidP="0049659A">
      <w:pPr>
        <w:ind w:left="426"/>
        <w:rPr>
          <w:i/>
        </w:rPr>
      </w:pPr>
    </w:p>
    <w:p w14:paraId="5E5FD4E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D77FE9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8"/>
    </w:p>
    <w:p w14:paraId="1F6E7159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AFF274A" w14:textId="77777777" w:rsidR="00AD4BAF" w:rsidRDefault="00AD4BAF" w:rsidP="00AD4BAF">
      <w:pPr>
        <w:rPr>
          <w:i/>
        </w:rPr>
      </w:pPr>
    </w:p>
    <w:p w14:paraId="5993386B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7FE8487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D3211F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499021847"/>
      <w:r w:rsidRPr="0049659A">
        <w:t>C</w:t>
      </w:r>
      <w:bookmarkEnd w:id="19"/>
      <w:bookmarkEnd w:id="20"/>
      <w:r w:rsidR="00684B3D">
        <w:t>onclusions</w:t>
      </w:r>
      <w:bookmarkEnd w:id="21"/>
    </w:p>
    <w:p w14:paraId="54E91FCE" w14:textId="77777777" w:rsidR="00AA0785" w:rsidRDefault="00AA0785" w:rsidP="00AA0785">
      <w:pPr>
        <w:pStyle w:val="En-tte"/>
        <w:ind w:left="357"/>
      </w:pPr>
    </w:p>
    <w:p w14:paraId="0E75F635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5E7316F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044AEB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5EE6F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72BF80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CD5FA6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77F34808" w14:textId="77777777" w:rsidR="00591119" w:rsidRDefault="00591119" w:rsidP="00591119">
      <w:pPr>
        <w:rPr>
          <w:szCs w:val="14"/>
        </w:rPr>
      </w:pPr>
    </w:p>
    <w:p w14:paraId="4B1F5138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B7BA3FE" w14:textId="77777777" w:rsidR="00AA0785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499021848"/>
      <w:r w:rsidRPr="0049659A">
        <w:lastRenderedPageBreak/>
        <w:t>A</w:t>
      </w:r>
      <w:bookmarkEnd w:id="22"/>
      <w:r w:rsidR="00684B3D">
        <w:t>nnexes</w:t>
      </w:r>
      <w:bookmarkEnd w:id="23"/>
    </w:p>
    <w:p w14:paraId="214F082A" w14:textId="77777777" w:rsidR="00933151" w:rsidRPr="00791020" w:rsidRDefault="00933151" w:rsidP="00933151">
      <w:pPr>
        <w:pStyle w:val="Titre2"/>
        <w:rPr>
          <w:i w:val="0"/>
          <w:iCs/>
        </w:rPr>
      </w:pPr>
      <w:r>
        <w:rPr>
          <w:i w:val="0"/>
          <w:iCs/>
        </w:rPr>
        <w:t>Manuel de référence</w:t>
      </w:r>
    </w:p>
    <w:p w14:paraId="6FF8F245" w14:textId="77777777" w:rsidR="00933151" w:rsidRDefault="00933151" w:rsidP="00933151">
      <w:pPr>
        <w:ind w:left="426"/>
        <w:rPr>
          <w:rFonts w:cs="Arial"/>
          <w:iCs/>
        </w:rPr>
      </w:pPr>
    </w:p>
    <w:p w14:paraId="3C73380E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2B3A35A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30"/>
      <w:bookmarkStart w:id="25" w:name="_Toc71703266"/>
      <w:bookmarkStart w:id="26" w:name="_Toc499021851"/>
      <w:r w:rsidRPr="00791020">
        <w:rPr>
          <w:i w:val="0"/>
          <w:iCs/>
        </w:rPr>
        <w:t xml:space="preserve">Journal de </w:t>
      </w:r>
      <w:bookmarkEnd w:id="24"/>
      <w:bookmarkEnd w:id="25"/>
      <w:r w:rsidR="009D368F">
        <w:rPr>
          <w:i w:val="0"/>
          <w:iCs/>
        </w:rPr>
        <w:t>travail</w:t>
      </w:r>
      <w:bookmarkEnd w:id="26"/>
    </w:p>
    <w:p w14:paraId="7328DC7F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FD78" w14:textId="77777777" w:rsidR="003E076C" w:rsidRDefault="003E076C">
      <w:r>
        <w:separator/>
      </w:r>
    </w:p>
  </w:endnote>
  <w:endnote w:type="continuationSeparator" w:id="0">
    <w:p w14:paraId="032B8773" w14:textId="77777777" w:rsidR="003E076C" w:rsidRDefault="003E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82DE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50A7" w14:textId="77777777" w:rsidR="003E076C" w:rsidRDefault="003E076C">
      <w:r>
        <w:separator/>
      </w:r>
    </w:p>
  </w:footnote>
  <w:footnote w:type="continuationSeparator" w:id="0">
    <w:p w14:paraId="176A8667" w14:textId="77777777" w:rsidR="003E076C" w:rsidRDefault="003E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2BD1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19DB616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A5F3691" w14:textId="77777777" w:rsidR="00F53ED8" w:rsidRPr="00B673BB" w:rsidRDefault="00F53ED8">
    <w:pPr>
      <w:pStyle w:val="En-tte"/>
      <w:rPr>
        <w:sz w:val="16"/>
        <w:szCs w:val="16"/>
      </w:rPr>
    </w:pPr>
  </w:p>
  <w:p w14:paraId="61BD4AF1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87289874">
    <w:abstractNumId w:val="14"/>
  </w:num>
  <w:num w:numId="2" w16cid:durableId="599216724">
    <w:abstractNumId w:val="0"/>
  </w:num>
  <w:num w:numId="3" w16cid:durableId="1047338048">
    <w:abstractNumId w:val="3"/>
  </w:num>
  <w:num w:numId="4" w16cid:durableId="1153595528">
    <w:abstractNumId w:val="12"/>
  </w:num>
  <w:num w:numId="5" w16cid:durableId="262230365">
    <w:abstractNumId w:val="9"/>
  </w:num>
  <w:num w:numId="6" w16cid:durableId="1346781818">
    <w:abstractNumId w:val="4"/>
  </w:num>
  <w:num w:numId="7" w16cid:durableId="218633363">
    <w:abstractNumId w:val="10"/>
  </w:num>
  <w:num w:numId="8" w16cid:durableId="1177572034">
    <w:abstractNumId w:val="15"/>
  </w:num>
  <w:num w:numId="9" w16cid:durableId="444692408">
    <w:abstractNumId w:val="2"/>
  </w:num>
  <w:num w:numId="10" w16cid:durableId="1755592496">
    <w:abstractNumId w:val="6"/>
  </w:num>
  <w:num w:numId="11" w16cid:durableId="2073967927">
    <w:abstractNumId w:val="8"/>
  </w:num>
  <w:num w:numId="12" w16cid:durableId="1772386379">
    <w:abstractNumId w:val="7"/>
  </w:num>
  <w:num w:numId="13" w16cid:durableId="1718578022">
    <w:abstractNumId w:val="11"/>
  </w:num>
  <w:num w:numId="14" w16cid:durableId="1279482915">
    <w:abstractNumId w:val="13"/>
  </w:num>
  <w:num w:numId="15" w16cid:durableId="771780247">
    <w:abstractNumId w:val="5"/>
  </w:num>
  <w:num w:numId="16" w16cid:durableId="1659843072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D3"/>
    <w:rsid w:val="00063EDD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E076C"/>
    <w:rsid w:val="003F2179"/>
    <w:rsid w:val="003F41A8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B10D3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70C"/>
    <w:rsid w:val="00B263B7"/>
    <w:rsid w:val="00B31079"/>
    <w:rsid w:val="00B35D46"/>
    <w:rsid w:val="00B673B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7E5BD6B"/>
  <w15:chartTrackingRefBased/>
  <w15:docId w15:val="{D4D29E2C-9A35-4ACD-BC65-0578E5A8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13qnw\Downloads\OneDrive_1_28-08-2024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CanevasDossierDeProjet.dotx</Template>
  <TotalTime>1</TotalTime>
  <Pages>7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Eliott Scherrer</dc:creator>
  <cp:keywords/>
  <dc:description/>
  <cp:lastModifiedBy>Eliott Scherrer</cp:lastModifiedBy>
  <cp:revision>1</cp:revision>
  <cp:lastPrinted>2004-09-01T12:58:00Z</cp:lastPrinted>
  <dcterms:created xsi:type="dcterms:W3CDTF">2024-08-28T14:30:00Z</dcterms:created>
  <dcterms:modified xsi:type="dcterms:W3CDTF">2024-08-28T14:31:00Z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